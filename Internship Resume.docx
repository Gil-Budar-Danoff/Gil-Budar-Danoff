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C91C0" w14:textId="349980B8" w:rsidR="002246A0" w:rsidRPr="004C4B87" w:rsidRDefault="00246AF0" w:rsidP="004C4B87">
      <w:pPr>
        <w:pStyle w:val="Name"/>
        <w:jc w:val="center"/>
        <w:rPr>
          <w:rFonts w:ascii="Courier" w:hAnsi="Courier"/>
          <w:color w:val="000000" w:themeColor="text1"/>
        </w:rPr>
      </w:pPr>
      <w:r w:rsidRPr="004C4B87">
        <w:rPr>
          <w:rFonts w:ascii="Courier" w:hAnsi="Courier"/>
          <w:color w:val="000000" w:themeColor="text1"/>
        </w:rPr>
        <w:t>Gil Budar-Danoff</w:t>
      </w:r>
    </w:p>
    <w:p w14:paraId="7DB02D7E" w14:textId="2A93DC92" w:rsidR="002246A0" w:rsidRPr="004C4B87" w:rsidRDefault="004C4B87" w:rsidP="00842E96">
      <w:pPr>
        <w:pStyle w:val="ContactInfo"/>
        <w:spacing w:after="600"/>
        <w:jc w:val="center"/>
        <w:rPr>
          <w:rFonts w:ascii="Courier" w:hAnsi="Courier"/>
          <w:color w:val="000000" w:themeColor="text1"/>
        </w:rPr>
      </w:pPr>
      <w:r w:rsidRPr="004C4B87">
        <w:rPr>
          <w:rFonts w:ascii="Courier" w:hAnsi="Courier"/>
          <w:color w:val="000000" w:themeColor="text1"/>
        </w:rPr>
        <w:t>9188 Carriage House Lane | 443-546-7547 | rbudardanoff@howardcc.edu</w:t>
      </w:r>
    </w:p>
    <w:p w14:paraId="6ACE2432" w14:textId="77777777" w:rsidR="002246A0" w:rsidRPr="004C4B87" w:rsidRDefault="00545FA6">
      <w:pPr>
        <w:pStyle w:val="Heading1"/>
        <w:rPr>
          <w:rFonts w:ascii="Courier" w:hAnsi="Courier"/>
          <w:color w:val="000000" w:themeColor="text1"/>
        </w:rPr>
      </w:pPr>
      <w:sdt>
        <w:sdtPr>
          <w:rPr>
            <w:rFonts w:ascii="Courier" w:hAnsi="Courier"/>
            <w:color w:val="000000" w:themeColor="text1"/>
          </w:rPr>
          <w:id w:val="-819804518"/>
          <w:placeholder>
            <w:docPart w:val="EDBA1BB35F9E1C46A2903C425773D42C"/>
          </w:placeholder>
          <w:temporary/>
          <w:showingPlcHdr/>
          <w15:appearance w15:val="hidden"/>
        </w:sdtPr>
        <w:sdtEndPr/>
        <w:sdtContent>
          <w:r w:rsidR="00351622" w:rsidRPr="004C4B87">
            <w:rPr>
              <w:rFonts w:ascii="Courier" w:hAnsi="Courier"/>
              <w:color w:val="000000" w:themeColor="text1"/>
            </w:rPr>
            <w:t>Skills Summary</w:t>
          </w:r>
        </w:sdtContent>
      </w:sdt>
    </w:p>
    <w:p w14:paraId="014F81E3" w14:textId="06FCD953" w:rsidR="002246A0" w:rsidRPr="00086DBF" w:rsidRDefault="00EE269C" w:rsidP="00EE269C">
      <w:pPr>
        <w:spacing w:after="180"/>
        <w:rPr>
          <w:rFonts w:ascii="Courier" w:hAnsi="Courier"/>
          <w:color w:val="000000" w:themeColor="text1"/>
        </w:rPr>
      </w:pPr>
      <w:r w:rsidRPr="00086DBF">
        <w:rPr>
          <w:rFonts w:ascii="Courier" w:hAnsi="Courier"/>
          <w:b/>
          <w:bCs/>
        </w:rPr>
        <w:t>Video Editing</w:t>
      </w:r>
      <w:r w:rsidRPr="00086DBF">
        <w:rPr>
          <w:rFonts w:ascii="Courier" w:hAnsi="Courier"/>
        </w:rPr>
        <w:t xml:space="preserve"> / iMovie | Adobe Premiere Pro</w:t>
      </w:r>
    </w:p>
    <w:p w14:paraId="2D2A04FE" w14:textId="7760C325" w:rsidR="00EE269C" w:rsidRPr="00086DBF" w:rsidRDefault="00EE269C" w:rsidP="00EE269C">
      <w:pPr>
        <w:spacing w:after="180"/>
        <w:rPr>
          <w:rFonts w:ascii="Courier" w:hAnsi="Courier"/>
        </w:rPr>
      </w:pPr>
      <w:r w:rsidRPr="00086DBF">
        <w:rPr>
          <w:rFonts w:ascii="Courier" w:hAnsi="Courier"/>
          <w:b/>
          <w:bCs/>
        </w:rPr>
        <w:t>Camerawork</w:t>
      </w:r>
      <w:r w:rsidRPr="00086DBF">
        <w:rPr>
          <w:rFonts w:ascii="Courier" w:hAnsi="Courier"/>
        </w:rPr>
        <w:t xml:space="preserve"> / Canon VIXIA HF R800 HD | Canon E</w:t>
      </w:r>
      <w:r w:rsidR="007D12F1" w:rsidRPr="00086DBF">
        <w:rPr>
          <w:rFonts w:ascii="Courier" w:hAnsi="Courier"/>
        </w:rPr>
        <w:t xml:space="preserve">OS Rebel | JVC Ultra HD </w:t>
      </w:r>
      <w:r w:rsidR="00310C5A" w:rsidRPr="00086DBF">
        <w:rPr>
          <w:rFonts w:ascii="Courier" w:hAnsi="Courier"/>
        </w:rPr>
        <w:t>4k Compact Handheld Camcorder</w:t>
      </w:r>
    </w:p>
    <w:p w14:paraId="562B56E1" w14:textId="03E8E373" w:rsidR="00310C5A" w:rsidRPr="00086DBF" w:rsidRDefault="00310C5A" w:rsidP="00EE269C">
      <w:pPr>
        <w:spacing w:after="180"/>
        <w:rPr>
          <w:rFonts w:ascii="Courier" w:hAnsi="Courier"/>
        </w:rPr>
      </w:pPr>
      <w:r w:rsidRPr="00086DBF">
        <w:rPr>
          <w:rFonts w:ascii="Courier" w:hAnsi="Courier"/>
          <w:b/>
          <w:bCs/>
        </w:rPr>
        <w:t>Storyboarding</w:t>
      </w:r>
      <w:r w:rsidRPr="00086DBF">
        <w:rPr>
          <w:rFonts w:ascii="Courier" w:hAnsi="Courier"/>
        </w:rPr>
        <w:t xml:space="preserve"> / Assembling shot sequences</w:t>
      </w:r>
      <w:r w:rsidR="00086DBF" w:rsidRPr="00086DBF">
        <w:rPr>
          <w:rFonts w:ascii="Courier" w:hAnsi="Courier"/>
        </w:rPr>
        <w:t xml:space="preserve"> on paper and with </w:t>
      </w:r>
      <w:hyperlink r:id="rId7" w:history="1">
        <w:r w:rsidR="00086DBF" w:rsidRPr="00086DBF">
          <w:rPr>
            <w:rStyle w:val="Hyperlink"/>
            <w:rFonts w:ascii="Courier" w:hAnsi="Courier"/>
          </w:rPr>
          <w:t>Storyboarder</w:t>
        </w:r>
      </w:hyperlink>
    </w:p>
    <w:p w14:paraId="186A63EF" w14:textId="4B12728C" w:rsidR="00086DBF" w:rsidRDefault="00086DBF" w:rsidP="00EE269C">
      <w:pPr>
        <w:spacing w:after="180"/>
        <w:rPr>
          <w:rFonts w:ascii="Courier" w:hAnsi="Courier"/>
          <w:color w:val="000000" w:themeColor="text1"/>
        </w:rPr>
      </w:pPr>
      <w:r w:rsidRPr="00086DBF">
        <w:rPr>
          <w:rFonts w:ascii="Courier" w:hAnsi="Courier"/>
          <w:b/>
          <w:bCs/>
          <w:color w:val="000000" w:themeColor="text1"/>
        </w:rPr>
        <w:t>Audio Production</w:t>
      </w:r>
      <w:r w:rsidRPr="00086DBF">
        <w:rPr>
          <w:rFonts w:ascii="Courier" w:hAnsi="Courier"/>
          <w:color w:val="000000" w:themeColor="text1"/>
        </w:rPr>
        <w:t xml:space="preserve"> / Garageband | </w:t>
      </w:r>
      <w:r>
        <w:rPr>
          <w:rFonts w:ascii="Courier" w:hAnsi="Courier"/>
          <w:color w:val="000000" w:themeColor="text1"/>
        </w:rPr>
        <w:t>Ableton Live 10 | Adobe Audition</w:t>
      </w:r>
    </w:p>
    <w:p w14:paraId="1DC13D0D" w14:textId="49B076D4" w:rsidR="00F00434" w:rsidRPr="00086DBF" w:rsidRDefault="00F00434" w:rsidP="00EE269C">
      <w:pPr>
        <w:spacing w:after="180"/>
        <w:rPr>
          <w:rFonts w:ascii="Courier" w:hAnsi="Courier"/>
          <w:color w:val="000000" w:themeColor="text1"/>
        </w:rPr>
      </w:pPr>
      <w:r w:rsidRPr="00F00434">
        <w:rPr>
          <w:rFonts w:ascii="Courier" w:hAnsi="Courier"/>
          <w:b/>
          <w:bCs/>
          <w:color w:val="000000" w:themeColor="text1"/>
        </w:rPr>
        <w:t>Expertise with the Microsoft Suite</w:t>
      </w:r>
      <w:r>
        <w:rPr>
          <w:rFonts w:ascii="Courier" w:hAnsi="Courier"/>
          <w:color w:val="000000" w:themeColor="text1"/>
        </w:rPr>
        <w:t xml:space="preserve"> / Word | PowerPoint | Excel</w:t>
      </w:r>
    </w:p>
    <w:p w14:paraId="62368E58" w14:textId="77777777" w:rsidR="002246A0" w:rsidRPr="004C4B87" w:rsidRDefault="00545FA6">
      <w:pPr>
        <w:pStyle w:val="Heading1"/>
        <w:rPr>
          <w:rFonts w:ascii="Courier" w:hAnsi="Courier"/>
          <w:color w:val="000000" w:themeColor="text1"/>
        </w:rPr>
      </w:pPr>
      <w:sdt>
        <w:sdtPr>
          <w:rPr>
            <w:rFonts w:ascii="Courier" w:hAnsi="Courier"/>
            <w:color w:val="000000" w:themeColor="text1"/>
          </w:rPr>
          <w:id w:val="-1150367223"/>
          <w:placeholder>
            <w:docPart w:val="E632901D38CD4E41A1F2195A1043C6FB"/>
          </w:placeholder>
          <w:temporary/>
          <w:showingPlcHdr/>
          <w15:appearance w15:val="hidden"/>
        </w:sdtPr>
        <w:sdtEndPr/>
        <w:sdtContent>
          <w:r w:rsidR="00351622" w:rsidRPr="004C4B87">
            <w:rPr>
              <w:rFonts w:ascii="Courier" w:hAnsi="Courier"/>
              <w:color w:val="000000" w:themeColor="text1"/>
            </w:rPr>
            <w:t>Education</w:t>
          </w:r>
        </w:sdtContent>
      </w:sdt>
    </w:p>
    <w:p w14:paraId="61FFBE9A" w14:textId="25433D4E" w:rsidR="002246A0" w:rsidRPr="004C4B87" w:rsidRDefault="00A048F8">
      <w:pPr>
        <w:pStyle w:val="Heading2"/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 xml:space="preserve">High School Diploma / </w:t>
      </w:r>
      <w:r w:rsidR="00F076F6">
        <w:rPr>
          <w:rFonts w:ascii="Courier" w:hAnsi="Courier"/>
          <w:color w:val="000000" w:themeColor="text1"/>
        </w:rPr>
        <w:t xml:space="preserve">May </w:t>
      </w:r>
      <w:r>
        <w:rPr>
          <w:rFonts w:ascii="Courier" w:hAnsi="Courier"/>
          <w:color w:val="000000" w:themeColor="text1"/>
        </w:rPr>
        <w:t>2020</w:t>
      </w:r>
    </w:p>
    <w:p w14:paraId="2B40102F" w14:textId="135ED6E4" w:rsidR="002246A0" w:rsidRPr="004C4B87" w:rsidRDefault="00BE4F6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Graduated as a member of the National Honors Society</w:t>
      </w:r>
    </w:p>
    <w:p w14:paraId="53B9A6AD" w14:textId="77777777" w:rsidR="002246A0" w:rsidRPr="004C4B87" w:rsidRDefault="00545FA6">
      <w:pPr>
        <w:pStyle w:val="Heading1"/>
        <w:rPr>
          <w:rFonts w:ascii="Courier" w:hAnsi="Courier"/>
          <w:color w:val="000000" w:themeColor="text1"/>
        </w:rPr>
      </w:pPr>
      <w:sdt>
        <w:sdtPr>
          <w:rPr>
            <w:rFonts w:ascii="Courier" w:hAnsi="Courier"/>
            <w:color w:val="000000" w:themeColor="text1"/>
          </w:rPr>
          <w:id w:val="617349259"/>
          <w:placeholder>
            <w:docPart w:val="C04A9F5D4A5DBD488D4A4DCEE5FDA0B4"/>
          </w:placeholder>
          <w:temporary/>
          <w:showingPlcHdr/>
          <w15:appearance w15:val="hidden"/>
        </w:sdtPr>
        <w:sdtEndPr/>
        <w:sdtContent>
          <w:r w:rsidR="00351622" w:rsidRPr="004C4B87">
            <w:rPr>
              <w:rFonts w:ascii="Courier" w:hAnsi="Courier"/>
              <w:color w:val="000000" w:themeColor="text1"/>
            </w:rPr>
            <w:t>Experience</w:t>
          </w:r>
        </w:sdtContent>
      </w:sdt>
    </w:p>
    <w:p w14:paraId="143C1F41" w14:textId="3E66DAA5" w:rsidR="002246A0" w:rsidRPr="004C4B87" w:rsidRDefault="00D114CA">
      <w:pPr>
        <w:pStyle w:val="Heading2"/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Matthew</w:t>
      </w:r>
      <w:r w:rsidR="00F00434">
        <w:rPr>
          <w:rFonts w:ascii="Courier" w:hAnsi="Courier"/>
          <w:color w:val="000000" w:themeColor="text1"/>
        </w:rPr>
        <w:t xml:space="preserve"> </w:t>
      </w:r>
      <w:r>
        <w:rPr>
          <w:rFonts w:ascii="Courier" w:hAnsi="Courier"/>
          <w:color w:val="000000" w:themeColor="text1"/>
        </w:rPr>
        <w:t>Stovall</w:t>
      </w:r>
    </w:p>
    <w:p w14:paraId="6187C35F" w14:textId="2CB58701" w:rsidR="002246A0" w:rsidRPr="004C4B87" w:rsidRDefault="00D114CA">
      <w:pPr>
        <w:pStyle w:val="Heading3"/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 xml:space="preserve">Dragon </w:t>
      </w:r>
      <w:r w:rsidR="002939D2">
        <w:rPr>
          <w:rFonts w:ascii="Courier" w:hAnsi="Courier"/>
          <w:color w:val="000000" w:themeColor="text1"/>
        </w:rPr>
        <w:t>DIgital Media intern</w:t>
      </w:r>
      <w:r w:rsidR="00F00434">
        <w:rPr>
          <w:rFonts w:ascii="Courier" w:hAnsi="Courier"/>
          <w:color w:val="000000" w:themeColor="text1"/>
        </w:rPr>
        <w:t xml:space="preserve"> / </w:t>
      </w:r>
      <w:r w:rsidR="002939D2">
        <w:rPr>
          <w:rFonts w:ascii="Courier" w:hAnsi="Courier"/>
          <w:color w:val="000000" w:themeColor="text1"/>
        </w:rPr>
        <w:t>February</w:t>
      </w:r>
      <w:r w:rsidR="00F00434">
        <w:rPr>
          <w:rFonts w:ascii="Courier" w:hAnsi="Courier"/>
          <w:color w:val="000000" w:themeColor="text1"/>
        </w:rPr>
        <w:t xml:space="preserve"> </w:t>
      </w:r>
      <w:r w:rsidR="002939D2">
        <w:rPr>
          <w:rFonts w:ascii="Courier" w:hAnsi="Courier"/>
          <w:color w:val="000000" w:themeColor="text1"/>
        </w:rPr>
        <w:t>–</w:t>
      </w:r>
      <w:r w:rsidR="00F00434">
        <w:rPr>
          <w:rFonts w:ascii="Courier" w:hAnsi="Courier"/>
          <w:color w:val="000000" w:themeColor="text1"/>
        </w:rPr>
        <w:t xml:space="preserve"> </w:t>
      </w:r>
      <w:r w:rsidR="002939D2">
        <w:rPr>
          <w:rFonts w:ascii="Courier" w:hAnsi="Courier"/>
          <w:color w:val="000000" w:themeColor="text1"/>
        </w:rPr>
        <w:t>May 2022</w:t>
      </w:r>
    </w:p>
    <w:p w14:paraId="7BAD2301" w14:textId="4351FBE6" w:rsidR="00456ED6" w:rsidRPr="004C4B87" w:rsidRDefault="00F33575" w:rsidP="002939D2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My primary duties as a film intern were recording footage for videos that were posted on the Howard Community College Instagram and Tik Tok pages.</w:t>
      </w:r>
      <w:r w:rsidR="00713E2A">
        <w:rPr>
          <w:rFonts w:ascii="Courier" w:hAnsi="Courier"/>
          <w:color w:val="000000" w:themeColor="text1"/>
        </w:rPr>
        <w:t xml:space="preserve"> In addition, I organized shoots with Howard Community College faculty members, edited videos, operated and stored film equipment, and met regularly with my coworkers to </w:t>
      </w:r>
      <w:r w:rsidR="00842E96">
        <w:rPr>
          <w:rFonts w:ascii="Courier" w:hAnsi="Courier"/>
          <w:color w:val="000000" w:themeColor="text1"/>
        </w:rPr>
        <w:t>discuss upcoming shoots.</w:t>
      </w:r>
    </w:p>
    <w:p w14:paraId="499B4FA1" w14:textId="77777777" w:rsidR="002246A0" w:rsidRPr="004C4B87" w:rsidRDefault="00545FA6">
      <w:pPr>
        <w:pStyle w:val="Heading1"/>
        <w:rPr>
          <w:rFonts w:ascii="Courier" w:hAnsi="Courier"/>
          <w:color w:val="000000" w:themeColor="text1"/>
        </w:rPr>
      </w:pPr>
      <w:sdt>
        <w:sdtPr>
          <w:rPr>
            <w:rFonts w:ascii="Courier" w:hAnsi="Courier"/>
            <w:color w:val="000000" w:themeColor="text1"/>
          </w:rPr>
          <w:id w:val="250401295"/>
          <w:placeholder>
            <w:docPart w:val="7A1B016E483ED94BBD29B70500D877C1"/>
          </w:placeholder>
          <w:temporary/>
          <w:showingPlcHdr/>
          <w15:appearance w15:val="hidden"/>
        </w:sdtPr>
        <w:sdtEndPr/>
        <w:sdtContent>
          <w:r w:rsidR="00351622" w:rsidRPr="004C4B87">
            <w:rPr>
              <w:rFonts w:ascii="Courier" w:hAnsi="Courier"/>
              <w:color w:val="000000" w:themeColor="text1"/>
            </w:rPr>
            <w:t>Awards and Acknowledgements</w:t>
          </w:r>
        </w:sdtContent>
      </w:sdt>
    </w:p>
    <w:p w14:paraId="367CD0FC" w14:textId="0DF22E9C" w:rsidR="00F00434" w:rsidRPr="004C4B87" w:rsidRDefault="008F70C9" w:rsidP="00F00434">
      <w:pPr>
        <w:pStyle w:val="Heading2"/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Member of phi theta Kappa</w:t>
      </w:r>
    </w:p>
    <w:p w14:paraId="20C9CB2B" w14:textId="4C01B047" w:rsidR="00F00434" w:rsidRPr="004C4B87" w:rsidRDefault="008F70C9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I participated in group meetings to build relationships and learn about academic opportunities.</w:t>
      </w:r>
      <w:r w:rsidR="00CE1289">
        <w:rPr>
          <w:rFonts w:ascii="Courier" w:hAnsi="Courier"/>
          <w:color w:val="000000" w:themeColor="text1"/>
        </w:rPr>
        <w:t xml:space="preserve"> In the Spring 2022 semester, I </w:t>
      </w:r>
      <w:r w:rsidR="00F33575">
        <w:rPr>
          <w:rFonts w:ascii="Courier" w:hAnsi="Courier"/>
          <w:color w:val="000000" w:themeColor="text1"/>
        </w:rPr>
        <w:t>will be filming some of our events, primarily the end of semester celebration.</w:t>
      </w:r>
    </w:p>
    <w:sectPr w:rsidR="00F00434" w:rsidRPr="004C4B87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583E1" w14:textId="77777777" w:rsidR="00545FA6" w:rsidRDefault="00545FA6">
      <w:pPr>
        <w:spacing w:after="0" w:line="240" w:lineRule="auto"/>
      </w:pPr>
      <w:r>
        <w:separator/>
      </w:r>
    </w:p>
  </w:endnote>
  <w:endnote w:type="continuationSeparator" w:id="0">
    <w:p w14:paraId="6E74F978" w14:textId="77777777" w:rsidR="00545FA6" w:rsidRDefault="0054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00E8FD" w14:textId="77777777" w:rsidR="002246A0" w:rsidRDefault="0035162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C1E74" w14:textId="77777777" w:rsidR="00545FA6" w:rsidRDefault="00545FA6">
      <w:pPr>
        <w:spacing w:after="0" w:line="240" w:lineRule="auto"/>
      </w:pPr>
      <w:r>
        <w:separator/>
      </w:r>
    </w:p>
  </w:footnote>
  <w:footnote w:type="continuationSeparator" w:id="0">
    <w:p w14:paraId="3312E505" w14:textId="77777777" w:rsidR="00545FA6" w:rsidRDefault="00545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6D650" w14:textId="77777777" w:rsidR="002246A0" w:rsidRDefault="0035162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F6D831E" wp14:editId="274C1B5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BE8DDC5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black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black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34CBC" w14:textId="77777777" w:rsidR="002246A0" w:rsidRDefault="0035162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DC1EC24" wp14:editId="038CED82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F3AC51C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black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black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BD0913"/>
    <w:multiLevelType w:val="hybridMultilevel"/>
    <w:tmpl w:val="BCCC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220067">
    <w:abstractNumId w:val="9"/>
  </w:num>
  <w:num w:numId="2" w16cid:durableId="1506239760">
    <w:abstractNumId w:val="7"/>
  </w:num>
  <w:num w:numId="3" w16cid:durableId="1949853095">
    <w:abstractNumId w:val="6"/>
  </w:num>
  <w:num w:numId="4" w16cid:durableId="472140933">
    <w:abstractNumId w:val="5"/>
  </w:num>
  <w:num w:numId="5" w16cid:durableId="2101875204">
    <w:abstractNumId w:val="4"/>
  </w:num>
  <w:num w:numId="6" w16cid:durableId="2042514301">
    <w:abstractNumId w:val="8"/>
  </w:num>
  <w:num w:numId="7" w16cid:durableId="2134248918">
    <w:abstractNumId w:val="3"/>
  </w:num>
  <w:num w:numId="8" w16cid:durableId="759721572">
    <w:abstractNumId w:val="2"/>
  </w:num>
  <w:num w:numId="9" w16cid:durableId="205610615">
    <w:abstractNumId w:val="1"/>
  </w:num>
  <w:num w:numId="10" w16cid:durableId="194275322">
    <w:abstractNumId w:val="0"/>
  </w:num>
  <w:num w:numId="11" w16cid:durableId="8475267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F0"/>
    <w:rsid w:val="00086DBF"/>
    <w:rsid w:val="002246A0"/>
    <w:rsid w:val="00246AF0"/>
    <w:rsid w:val="002939D2"/>
    <w:rsid w:val="002F07EF"/>
    <w:rsid w:val="00310C5A"/>
    <w:rsid w:val="00351622"/>
    <w:rsid w:val="00456ED6"/>
    <w:rsid w:val="004C4B87"/>
    <w:rsid w:val="00545FA6"/>
    <w:rsid w:val="00713E2A"/>
    <w:rsid w:val="007D12F1"/>
    <w:rsid w:val="008002F4"/>
    <w:rsid w:val="00842E96"/>
    <w:rsid w:val="008F70C9"/>
    <w:rsid w:val="00A048F8"/>
    <w:rsid w:val="00BE4F66"/>
    <w:rsid w:val="00CE1289"/>
    <w:rsid w:val="00D114CA"/>
    <w:rsid w:val="00EE269C"/>
    <w:rsid w:val="00F00434"/>
    <w:rsid w:val="00F076F6"/>
    <w:rsid w:val="00F302B4"/>
    <w:rsid w:val="00F33575"/>
    <w:rsid w:val="00FA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E03F4"/>
  <w15:chartTrackingRefBased/>
  <w15:docId w15:val="{9AF7D444-845F-8A4A-BAA8-00F83B01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B87"/>
  </w:style>
  <w:style w:type="paragraph" w:styleId="Heading1">
    <w:name w:val="heading 1"/>
    <w:basedOn w:val="Normal"/>
    <w:next w:val="Normal"/>
    <w:link w:val="Heading1Char"/>
    <w:uiPriority w:val="9"/>
    <w:qFormat/>
    <w:rsid w:val="004C4B87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B87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4B87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B87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B87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B87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B87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B8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B8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4B87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C4B87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B8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4B87"/>
    <w:rPr>
      <w:caps/>
      <w:color w:val="595959" w:themeColor="accent2" w:themeShade="80"/>
      <w:spacing w:val="2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C4B87"/>
    <w:rPr>
      <w:caps/>
      <w:color w:val="595959" w:themeColor="accent2" w:themeShade="80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B87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B87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B87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B8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B87"/>
    <w:rPr>
      <w:i/>
      <w:iCs/>
      <w:caps/>
      <w:spacing w:val="10"/>
      <w:sz w:val="20"/>
      <w:szCs w:val="20"/>
    </w:rPr>
  </w:style>
  <w:style w:type="character" w:styleId="Emphasis">
    <w:name w:val="Emphasis"/>
    <w:uiPriority w:val="20"/>
    <w:qFormat/>
    <w:rsid w:val="004C4B87"/>
    <w:rPr>
      <w:caps/>
      <w:spacing w:val="5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C4B87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4C4B87"/>
    <w:rPr>
      <w:b/>
      <w:bCs/>
      <w:color w:val="858585" w:themeColor="accent2" w:themeShade="B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C4B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4B8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B87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B87"/>
    <w:rPr>
      <w:caps/>
      <w:color w:val="585858" w:themeColor="accent2" w:themeShade="7F"/>
      <w:spacing w:val="5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C4B87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4C4B87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4C4B87"/>
    <w:rPr>
      <w:caps/>
      <w:color w:val="585858" w:themeColor="accent2" w:themeShade="7F"/>
      <w:spacing w:val="5"/>
      <w:u w:color="585858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4B87"/>
    <w:rPr>
      <w:caps/>
      <w:spacing w:val="10"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uiPriority w:val="19"/>
    <w:qFormat/>
    <w:rsid w:val="004C4B87"/>
    <w:rPr>
      <w:i/>
      <w:iCs/>
    </w:rPr>
  </w:style>
  <w:style w:type="character" w:styleId="IntenseEmphasis">
    <w:name w:val="Intense Emphasis"/>
    <w:uiPriority w:val="21"/>
    <w:qFormat/>
    <w:rsid w:val="004C4B87"/>
    <w:rPr>
      <w:i/>
      <w:iCs/>
      <w:caps/>
      <w:spacing w:val="1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4B87"/>
    <w:pPr>
      <w:outlineLvl w:val="9"/>
    </w:pPr>
  </w:style>
  <w:style w:type="paragraph" w:styleId="ListParagraph">
    <w:name w:val="List Paragraph"/>
    <w:basedOn w:val="Normal"/>
    <w:uiPriority w:val="34"/>
    <w:qFormat/>
    <w:rsid w:val="004C4B87"/>
    <w:pPr>
      <w:ind w:left="720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4B87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B87"/>
    <w:rPr>
      <w:caps/>
      <w:color w:val="585858" w:themeColor="accent2" w:themeShade="7F"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C4B8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C4B87"/>
  </w:style>
  <w:style w:type="character" w:styleId="Hyperlink">
    <w:name w:val="Hyperlink"/>
    <w:basedOn w:val="DefaultParagraphFont"/>
    <w:uiPriority w:val="99"/>
    <w:unhideWhenUsed/>
    <w:rsid w:val="00086DBF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nderunit.com/software/storyboarder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e.Animator.G/Library/Containers/com.microsoft.Word/Data/Library/Application%20Support/Microsoft/Office/16.0/DTS/en-US%7b175D677E-1725-CB49-ADF7-D01D363FDE27%7d/%7b0DC2ECF2-A7D2-2742-82AA-75E7EB0EA69F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BA1BB35F9E1C46A2903C425773D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1AB9B-3332-3D47-B4B6-74BEB70F7789}"/>
      </w:docPartPr>
      <w:docPartBody>
        <w:p w:rsidR="005F0231" w:rsidRDefault="002361E9">
          <w:pPr>
            <w:pStyle w:val="EDBA1BB35F9E1C46A2903C425773D42C"/>
          </w:pPr>
          <w:r>
            <w:t>Skills Summary</w:t>
          </w:r>
        </w:p>
      </w:docPartBody>
    </w:docPart>
    <w:docPart>
      <w:docPartPr>
        <w:name w:val="E632901D38CD4E41A1F2195A1043C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F9FAC-5A23-B94D-84E0-E5D006F994DA}"/>
      </w:docPartPr>
      <w:docPartBody>
        <w:p w:rsidR="005F0231" w:rsidRDefault="002361E9">
          <w:pPr>
            <w:pStyle w:val="E632901D38CD4E41A1F2195A1043C6FB"/>
          </w:pPr>
          <w:r>
            <w:t>Education</w:t>
          </w:r>
        </w:p>
      </w:docPartBody>
    </w:docPart>
    <w:docPart>
      <w:docPartPr>
        <w:name w:val="C04A9F5D4A5DBD488D4A4DCEE5FDA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1AB43-FB2F-734E-828D-2C11380F9141}"/>
      </w:docPartPr>
      <w:docPartBody>
        <w:p w:rsidR="005F0231" w:rsidRDefault="002361E9">
          <w:pPr>
            <w:pStyle w:val="C04A9F5D4A5DBD488D4A4DCEE5FDA0B4"/>
          </w:pPr>
          <w:r>
            <w:t>Experience</w:t>
          </w:r>
        </w:p>
      </w:docPartBody>
    </w:docPart>
    <w:docPart>
      <w:docPartPr>
        <w:name w:val="7A1B016E483ED94BBD29B70500D87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4F971-0A4F-364D-9EC9-5A0476D4AB0A}"/>
      </w:docPartPr>
      <w:docPartBody>
        <w:p w:rsidR="005F0231" w:rsidRDefault="002361E9">
          <w:pPr>
            <w:pStyle w:val="7A1B016E483ED94BBD29B70500D877C1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B0"/>
    <w:rsid w:val="002361E9"/>
    <w:rsid w:val="00237BB0"/>
    <w:rsid w:val="005F0231"/>
    <w:rsid w:val="009367D3"/>
    <w:rsid w:val="009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BA1BB35F9E1C46A2903C425773D42C">
    <w:name w:val="EDBA1BB35F9E1C46A2903C425773D42C"/>
  </w:style>
  <w:style w:type="paragraph" w:customStyle="1" w:styleId="E632901D38CD4E41A1F2195A1043C6FB">
    <w:name w:val="E632901D38CD4E41A1F2195A1043C6FB"/>
  </w:style>
  <w:style w:type="paragraph" w:customStyle="1" w:styleId="C04A9F5D4A5DBD488D4A4DCEE5FDA0B4">
    <w:name w:val="C04A9F5D4A5DBD488D4A4DCEE5FDA0B4"/>
  </w:style>
  <w:style w:type="paragraph" w:customStyle="1" w:styleId="7A1B016E483ED94BBD29B70500D877C1">
    <w:name w:val="7A1B016E483ED94BBD29B70500D877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{0DC2ECF2-A7D2-2742-82AA-75E7EB0EA69F}tf10002079.dotx</Template>
  <TotalTime>53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Budar-Danoff, Robert</dc:creator>
  <cp:keywords/>
  <dc:description/>
  <cp:lastModifiedBy>Budar-Danoff, Robert</cp:lastModifiedBy>
  <cp:revision>4</cp:revision>
  <dcterms:created xsi:type="dcterms:W3CDTF">2022-01-07T17:45:00Z</dcterms:created>
  <dcterms:modified xsi:type="dcterms:W3CDTF">2022-04-07T03:50:00Z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